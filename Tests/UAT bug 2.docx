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81"/>
        <w:gridCol w:w="2615"/>
        <w:gridCol w:w="5596"/>
        <w:gridCol w:w="714"/>
        <w:gridCol w:w="714"/>
      </w:tblGrid>
      <w:tr w:rsidR="00E303EF" w14:paraId="447001DA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6CC56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E3A52" w14:textId="3EABF3D9" w:rsidR="00E303EF" w:rsidRPr="00E303EF" w:rsidRDefault="00C516F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C516F5">
              <w:rPr>
                <w:color w:val="0000FF"/>
                <w:sz w:val="24"/>
                <w:szCs w:val="24"/>
              </w:rPr>
              <w:t>It is possible to charge a room for service after the guest has checked out</w:t>
            </w:r>
          </w:p>
        </w:tc>
      </w:tr>
      <w:tr w:rsidR="00A30AD6" w14:paraId="2EFA93A2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03EC8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95B2D5" w14:textId="7A856233" w:rsidR="00A30AD6" w:rsidRPr="00E303EF" w:rsidRDefault="00C516F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="00860104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14:paraId="75FD6A3C" w14:textId="77777777" w:rsidTr="00860104">
        <w:trPr>
          <w:cantSplit/>
          <w:trHeight w:val="711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FE8A29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073EB5" w14:textId="0B3B26E4" w:rsidR="00E303EF" w:rsidRPr="00C05D0A" w:rsidRDefault="008B7F1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needs to book a room first. </w:t>
            </w:r>
            <w:r w:rsidR="00434345">
              <w:rPr>
                <w:color w:val="0000FF"/>
                <w:sz w:val="24"/>
                <w:szCs w:val="24"/>
              </w:rPr>
              <w:t xml:space="preserve">Then he needs to check in which is use case option C. </w:t>
            </w:r>
            <w:r w:rsidR="00482782">
              <w:rPr>
                <w:color w:val="0000FF"/>
                <w:sz w:val="24"/>
                <w:szCs w:val="24"/>
              </w:rPr>
              <w:t xml:space="preserve">Then add a service using option D. </w:t>
            </w:r>
            <w:r w:rsidR="00434345">
              <w:rPr>
                <w:color w:val="0000FF"/>
                <w:sz w:val="24"/>
                <w:szCs w:val="24"/>
              </w:rPr>
              <w:t>Then check out.</w:t>
            </w:r>
            <w:r w:rsidR="00C516F5">
              <w:rPr>
                <w:color w:val="0000FF"/>
                <w:sz w:val="24"/>
                <w:szCs w:val="24"/>
              </w:rPr>
              <w:t xml:space="preserve"> Then try to add a service charge again.</w:t>
            </w:r>
          </w:p>
        </w:tc>
      </w:tr>
      <w:tr w:rsidR="00E303EF" w14:paraId="4E250FA7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E180C0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3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23A68B" w14:textId="77777777" w:rsidR="00E303EF" w:rsidRDefault="00434345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valid booking should be there.</w:t>
            </w:r>
          </w:p>
          <w:p w14:paraId="4BD7AB92" w14:textId="77777777" w:rsidR="00434345" w:rsidRDefault="00434345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needs to checked in to check out.</w:t>
            </w:r>
          </w:p>
          <w:p w14:paraId="45E2A5E6" w14:textId="77777777" w:rsidR="00482782" w:rsidRDefault="00482782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 should be added.</w:t>
            </w:r>
          </w:p>
          <w:p w14:paraId="07151075" w14:textId="7726CBC2" w:rsidR="00C516F5" w:rsidRPr="00A11301" w:rsidRDefault="00C516F5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has to checked out</w:t>
            </w:r>
          </w:p>
        </w:tc>
      </w:tr>
      <w:tr w:rsidR="00E303EF" w14:paraId="13BEE997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D6478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828896" w14:textId="7A8861D4" w:rsidR="00E303EF" w:rsidRPr="00A11301" w:rsidRDefault="00CD538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</w:t>
            </w:r>
            <w:r w:rsidR="00C516F5">
              <w:rPr>
                <w:color w:val="0000FF"/>
                <w:sz w:val="24"/>
                <w:szCs w:val="24"/>
              </w:rPr>
              <w:t xml:space="preserve">ervice charge </w:t>
            </w:r>
            <w:r>
              <w:rPr>
                <w:color w:val="0000FF"/>
                <w:sz w:val="24"/>
                <w:szCs w:val="24"/>
              </w:rPr>
              <w:t xml:space="preserve">is charged </w:t>
            </w:r>
            <w:bookmarkStart w:id="0" w:name="_GoBack"/>
            <w:bookmarkEnd w:id="0"/>
            <w:r w:rsidR="00C516F5">
              <w:rPr>
                <w:color w:val="0000FF"/>
                <w:sz w:val="24"/>
                <w:szCs w:val="24"/>
              </w:rPr>
              <w:t>to the same room after checkout</w:t>
            </w:r>
          </w:p>
        </w:tc>
      </w:tr>
      <w:tr w:rsidR="00E303EF" w14:paraId="25EB858F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140C84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30E27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286BF5A0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0BAB62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4735F6F1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76F950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B59585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35384CE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4F5D7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C2210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17A18BB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4139C3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F5BF0F8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7FF1A7E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BEA5E6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935841D" w14:textId="57A432C7" w:rsidR="00DF1585" w:rsidRPr="00854E58" w:rsidRDefault="00A762A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option B</w:t>
            </w:r>
          </w:p>
        </w:tc>
        <w:tc>
          <w:tcPr>
            <w:tcW w:w="5596" w:type="dxa"/>
          </w:tcPr>
          <w:p w14:paraId="151A4ACB" w14:textId="2D2A220E" w:rsidR="00DF1585" w:rsidRDefault="00A762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phone number</w:t>
            </w:r>
          </w:p>
        </w:tc>
        <w:tc>
          <w:tcPr>
            <w:tcW w:w="714" w:type="dxa"/>
          </w:tcPr>
          <w:p w14:paraId="2CB403C5" w14:textId="7966E178" w:rsidR="00DF1585" w:rsidRDefault="00A762A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10174FC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0CFD255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4C3709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8C3D7EF" w14:textId="4950C46A" w:rsidR="00DF1585" w:rsidRDefault="00A762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phone number</w:t>
            </w:r>
          </w:p>
        </w:tc>
        <w:tc>
          <w:tcPr>
            <w:tcW w:w="5596" w:type="dxa"/>
          </w:tcPr>
          <w:p w14:paraId="5C3F9568" w14:textId="1B44E156" w:rsidR="00DF1585" w:rsidRDefault="00A762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Phone number recorded &amp; ask for guest name</w:t>
            </w:r>
          </w:p>
        </w:tc>
        <w:tc>
          <w:tcPr>
            <w:tcW w:w="714" w:type="dxa"/>
          </w:tcPr>
          <w:p w14:paraId="0E53AFB8" w14:textId="77B76D4A" w:rsidR="00DF1585" w:rsidRDefault="00A762A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B88DFC4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67C4D06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68E4ADA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BDA7BA3" w14:textId="60EB5073" w:rsidR="00DF1585" w:rsidRDefault="00A762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guest name</w:t>
            </w:r>
          </w:p>
        </w:tc>
        <w:tc>
          <w:tcPr>
            <w:tcW w:w="5596" w:type="dxa"/>
          </w:tcPr>
          <w:p w14:paraId="07C61261" w14:textId="37A95F3D" w:rsidR="00DF1585" w:rsidRDefault="00A762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Guest name recorded &amp; ask for address</w:t>
            </w:r>
          </w:p>
        </w:tc>
        <w:tc>
          <w:tcPr>
            <w:tcW w:w="714" w:type="dxa"/>
          </w:tcPr>
          <w:p w14:paraId="54BBD7F2" w14:textId="52E8B0AF" w:rsidR="00DF1585" w:rsidRDefault="00A762A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5584E68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A762A3" w14:paraId="3CBCD92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661A84C" w14:textId="77777777" w:rsidR="00A762A3" w:rsidRDefault="00A762A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4B824AD8" w14:textId="256AA461" w:rsidR="00A762A3" w:rsidRDefault="009D457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the address</w:t>
            </w:r>
          </w:p>
        </w:tc>
        <w:tc>
          <w:tcPr>
            <w:tcW w:w="5596" w:type="dxa"/>
          </w:tcPr>
          <w:p w14:paraId="46945CFF" w14:textId="77777777" w:rsidR="00A762A3" w:rsidRDefault="009D457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user details</w:t>
            </w:r>
          </w:p>
          <w:p w14:paraId="607E1523" w14:textId="6D5A536F" w:rsidR="00085D54" w:rsidRDefault="00085D5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room selection</w:t>
            </w:r>
          </w:p>
        </w:tc>
        <w:tc>
          <w:tcPr>
            <w:tcW w:w="714" w:type="dxa"/>
          </w:tcPr>
          <w:p w14:paraId="5FFDC34B" w14:textId="5CB67F85" w:rsidR="00A762A3" w:rsidRDefault="00750B2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2539FD73" w14:textId="77777777" w:rsidR="00A762A3" w:rsidRDefault="00A762A3" w:rsidP="00E965BA">
            <w:pPr>
              <w:pStyle w:val="RowHeadings"/>
              <w:spacing w:before="80" w:after="80"/>
            </w:pPr>
          </w:p>
        </w:tc>
      </w:tr>
      <w:tr w:rsidR="00750B2D" w14:paraId="470E357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DEF9C9F" w14:textId="77777777" w:rsidR="00750B2D" w:rsidRDefault="00750B2D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C586C69" w14:textId="4DE51546" w:rsidR="00750B2D" w:rsidRDefault="00750B2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the Room</w:t>
            </w:r>
          </w:p>
        </w:tc>
        <w:tc>
          <w:tcPr>
            <w:tcW w:w="5596" w:type="dxa"/>
          </w:tcPr>
          <w:p w14:paraId="0743BA4F" w14:textId="7756A61B" w:rsidR="00750B2D" w:rsidRDefault="00F5490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number of occupants</w:t>
            </w:r>
          </w:p>
        </w:tc>
        <w:tc>
          <w:tcPr>
            <w:tcW w:w="714" w:type="dxa"/>
          </w:tcPr>
          <w:p w14:paraId="4C4F2B16" w14:textId="522F63D3" w:rsidR="00750B2D" w:rsidRDefault="00F5490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434C249" w14:textId="77777777" w:rsidR="00750B2D" w:rsidRDefault="00750B2D" w:rsidP="00E965BA">
            <w:pPr>
              <w:pStyle w:val="RowHeadings"/>
              <w:spacing w:before="80" w:after="80"/>
            </w:pPr>
          </w:p>
        </w:tc>
      </w:tr>
      <w:tr w:rsidR="00F5490C" w14:paraId="060865E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6E26E1" w14:textId="77777777" w:rsidR="00F5490C" w:rsidRDefault="00F5490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20D678D5" w14:textId="6153C255" w:rsidR="00F5490C" w:rsidRDefault="008B6ED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number of occupants</w:t>
            </w:r>
          </w:p>
        </w:tc>
        <w:tc>
          <w:tcPr>
            <w:tcW w:w="5596" w:type="dxa"/>
          </w:tcPr>
          <w:p w14:paraId="5EE636DA" w14:textId="3E06CC5F" w:rsidR="00F5490C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arrival date (dd/mm/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14" w:type="dxa"/>
          </w:tcPr>
          <w:p w14:paraId="40D3413B" w14:textId="25DB39EC" w:rsidR="00F5490C" w:rsidRDefault="009303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37A4DD4" w14:textId="77777777" w:rsidR="00F5490C" w:rsidRDefault="00F5490C" w:rsidP="00E965BA">
            <w:pPr>
              <w:pStyle w:val="RowHeadings"/>
              <w:spacing w:before="80" w:after="80"/>
            </w:pPr>
          </w:p>
        </w:tc>
      </w:tr>
      <w:tr w:rsidR="009303B1" w14:paraId="0BBE7D8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715E2A2" w14:textId="77777777" w:rsidR="009303B1" w:rsidRDefault="009303B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4DA44E06" w14:textId="0CF69719" w:rsidR="009303B1" w:rsidRDefault="009303B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length of stay</w:t>
            </w:r>
          </w:p>
        </w:tc>
        <w:tc>
          <w:tcPr>
            <w:tcW w:w="5596" w:type="dxa"/>
          </w:tcPr>
          <w:p w14:paraId="485E1F9C" w14:textId="77777777" w:rsidR="009303B1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Length of stay recorded.</w:t>
            </w:r>
          </w:p>
          <w:p w14:paraId="3352089C" w14:textId="208193D2" w:rsidR="009303B1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cost and ask for credit card type selection</w:t>
            </w:r>
          </w:p>
        </w:tc>
        <w:tc>
          <w:tcPr>
            <w:tcW w:w="714" w:type="dxa"/>
          </w:tcPr>
          <w:p w14:paraId="6D2106A3" w14:textId="1F7998B5" w:rsidR="009303B1" w:rsidRDefault="009303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27087D5F" w14:textId="77777777" w:rsidR="009303B1" w:rsidRDefault="009303B1" w:rsidP="00E965BA">
            <w:pPr>
              <w:pStyle w:val="RowHeadings"/>
              <w:spacing w:before="80" w:after="80"/>
            </w:pPr>
          </w:p>
        </w:tc>
      </w:tr>
      <w:tr w:rsidR="009303B1" w14:paraId="05975DA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1A0E29" w14:textId="77777777" w:rsidR="009303B1" w:rsidRDefault="009303B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A9E346E" w14:textId="739B439F" w:rsidR="009303B1" w:rsidRDefault="009303B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credit card type</w:t>
            </w:r>
          </w:p>
        </w:tc>
        <w:tc>
          <w:tcPr>
            <w:tcW w:w="5596" w:type="dxa"/>
          </w:tcPr>
          <w:p w14:paraId="424E2B6A" w14:textId="6C707662" w:rsidR="009303B1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credit card number</w:t>
            </w:r>
          </w:p>
        </w:tc>
        <w:tc>
          <w:tcPr>
            <w:tcW w:w="714" w:type="dxa"/>
          </w:tcPr>
          <w:p w14:paraId="4BE457FA" w14:textId="5468667B" w:rsidR="009303B1" w:rsidRDefault="009303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20FDCD4" w14:textId="77777777" w:rsidR="009303B1" w:rsidRDefault="009303B1" w:rsidP="00E965BA">
            <w:pPr>
              <w:pStyle w:val="RowHeadings"/>
              <w:spacing w:before="80" w:after="80"/>
            </w:pPr>
          </w:p>
        </w:tc>
      </w:tr>
      <w:tr w:rsidR="009303B1" w14:paraId="4031DF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661A892" w14:textId="77777777" w:rsidR="009303B1" w:rsidRDefault="009303B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B8CD203" w14:textId="5BCB9A10" w:rsidR="009303B1" w:rsidRDefault="009303B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credit card number</w:t>
            </w:r>
          </w:p>
        </w:tc>
        <w:tc>
          <w:tcPr>
            <w:tcW w:w="5596" w:type="dxa"/>
          </w:tcPr>
          <w:p w14:paraId="6461A949" w14:textId="02A4FA84" w:rsidR="009303B1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Number recorded and ask for </w:t>
            </w:r>
            <w:proofErr w:type="spellStart"/>
            <w:r>
              <w:rPr>
                <w:sz w:val="24"/>
              </w:rPr>
              <w:t>cvv</w:t>
            </w:r>
            <w:proofErr w:type="spellEnd"/>
          </w:p>
        </w:tc>
        <w:tc>
          <w:tcPr>
            <w:tcW w:w="714" w:type="dxa"/>
          </w:tcPr>
          <w:p w14:paraId="11A83A73" w14:textId="0E2B4E55" w:rsidR="009303B1" w:rsidRDefault="009303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7DD71AF3" w14:textId="77777777" w:rsidR="009303B1" w:rsidRDefault="009303B1" w:rsidP="00E965BA">
            <w:pPr>
              <w:pStyle w:val="RowHeadings"/>
              <w:spacing w:before="80" w:after="80"/>
            </w:pPr>
          </w:p>
        </w:tc>
      </w:tr>
      <w:tr w:rsidR="00722380" w14:paraId="035CA6C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DA6C2D2" w14:textId="77777777" w:rsidR="00722380" w:rsidRDefault="0072238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18CE95A" w14:textId="4CF89494" w:rsidR="00722380" w:rsidRDefault="0072238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cvv</w:t>
            </w:r>
            <w:proofErr w:type="spellEnd"/>
          </w:p>
        </w:tc>
        <w:tc>
          <w:tcPr>
            <w:tcW w:w="5596" w:type="dxa"/>
          </w:tcPr>
          <w:p w14:paraId="178BCAFA" w14:textId="77777777" w:rsidR="00722380" w:rsidRDefault="00722380" w:rsidP="0093488F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Cvv</w:t>
            </w:r>
            <w:proofErr w:type="spellEnd"/>
            <w:r>
              <w:rPr>
                <w:sz w:val="24"/>
              </w:rPr>
              <w:t xml:space="preserve"> recorded. </w:t>
            </w:r>
          </w:p>
          <w:p w14:paraId="52276EE7" w14:textId="77777777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confirmation number</w:t>
            </w:r>
          </w:p>
          <w:p w14:paraId="7B16C3C4" w14:textId="77777777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Booking is completed.</w:t>
            </w:r>
          </w:p>
          <w:p w14:paraId="05E0ED4D" w14:textId="39C85E47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menu again.</w:t>
            </w:r>
          </w:p>
        </w:tc>
        <w:tc>
          <w:tcPr>
            <w:tcW w:w="714" w:type="dxa"/>
          </w:tcPr>
          <w:p w14:paraId="20FC6104" w14:textId="2A1B800F" w:rsidR="00722380" w:rsidRDefault="0072238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D229938" w14:textId="77777777" w:rsidR="00722380" w:rsidRDefault="00722380" w:rsidP="00E965BA">
            <w:pPr>
              <w:pStyle w:val="RowHeadings"/>
              <w:spacing w:before="80" w:after="80"/>
            </w:pPr>
          </w:p>
        </w:tc>
      </w:tr>
      <w:tr w:rsidR="00722380" w14:paraId="1EAD407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EEA2768" w14:textId="77777777" w:rsidR="00722380" w:rsidRDefault="0072238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7F67409" w14:textId="2715BDA6" w:rsidR="00722380" w:rsidRDefault="0072238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C (Check in)</w:t>
            </w:r>
          </w:p>
        </w:tc>
        <w:tc>
          <w:tcPr>
            <w:tcW w:w="5596" w:type="dxa"/>
          </w:tcPr>
          <w:p w14:paraId="64CE3A09" w14:textId="3940EFE9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Option is selected and ask for confirmation number</w:t>
            </w:r>
          </w:p>
        </w:tc>
        <w:tc>
          <w:tcPr>
            <w:tcW w:w="714" w:type="dxa"/>
          </w:tcPr>
          <w:p w14:paraId="56955105" w14:textId="0B409E75" w:rsidR="00722380" w:rsidRDefault="0072238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9522048" w14:textId="77777777" w:rsidR="00722380" w:rsidRDefault="00722380" w:rsidP="00E965BA">
            <w:pPr>
              <w:pStyle w:val="RowHeadings"/>
              <w:spacing w:before="80" w:after="80"/>
            </w:pPr>
          </w:p>
        </w:tc>
      </w:tr>
      <w:tr w:rsidR="00722380" w14:paraId="583895A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742354B" w14:textId="77777777" w:rsidR="00722380" w:rsidRDefault="0072238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20361AC" w14:textId="423E1F40" w:rsidR="00722380" w:rsidRDefault="0072238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confirmation number</w:t>
            </w:r>
          </w:p>
        </w:tc>
        <w:tc>
          <w:tcPr>
            <w:tcW w:w="5596" w:type="dxa"/>
          </w:tcPr>
          <w:p w14:paraId="0EBBB198" w14:textId="77777777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complete booking details</w:t>
            </w:r>
            <w:r w:rsidR="00482782">
              <w:rPr>
                <w:sz w:val="24"/>
              </w:rPr>
              <w:t xml:space="preserve"> and room number</w:t>
            </w:r>
          </w:p>
          <w:p w14:paraId="06C7051D" w14:textId="43921672" w:rsidR="00482782" w:rsidRDefault="004827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main menu again</w:t>
            </w:r>
          </w:p>
        </w:tc>
        <w:tc>
          <w:tcPr>
            <w:tcW w:w="714" w:type="dxa"/>
          </w:tcPr>
          <w:p w14:paraId="1C1BE64E" w14:textId="6C687B1E" w:rsidR="00722380" w:rsidRDefault="00482782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755EFDB9" w14:textId="77777777" w:rsidR="00722380" w:rsidRDefault="00722380" w:rsidP="00E965BA">
            <w:pPr>
              <w:pStyle w:val="RowHeadings"/>
              <w:spacing w:before="80" w:after="80"/>
            </w:pPr>
          </w:p>
        </w:tc>
      </w:tr>
      <w:tr w:rsidR="00722380" w14:paraId="28A7407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67BDD25" w14:textId="77777777" w:rsidR="00722380" w:rsidRDefault="0072238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8DFD23F" w14:textId="2620F8D9" w:rsidR="00722380" w:rsidRDefault="004827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R (Record service)</w:t>
            </w:r>
          </w:p>
        </w:tc>
        <w:tc>
          <w:tcPr>
            <w:tcW w:w="5596" w:type="dxa"/>
          </w:tcPr>
          <w:p w14:paraId="7D9193C0" w14:textId="7C3C072A" w:rsidR="00722380" w:rsidRDefault="004827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all available services and ask for the selection</w:t>
            </w:r>
          </w:p>
        </w:tc>
        <w:tc>
          <w:tcPr>
            <w:tcW w:w="714" w:type="dxa"/>
          </w:tcPr>
          <w:p w14:paraId="54DE16EC" w14:textId="1E9345DE" w:rsidR="00722380" w:rsidRDefault="00482782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67224468" w14:textId="77777777" w:rsidR="00722380" w:rsidRDefault="00722380" w:rsidP="00E965BA">
            <w:pPr>
              <w:pStyle w:val="RowHeadings"/>
              <w:spacing w:before="80" w:after="80"/>
            </w:pPr>
          </w:p>
        </w:tc>
      </w:tr>
      <w:tr w:rsidR="00482782" w14:paraId="2739210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148739A" w14:textId="77777777" w:rsidR="00482782" w:rsidRDefault="0048278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538787E7" w14:textId="201B927E" w:rsidR="00482782" w:rsidRDefault="004827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the service</w:t>
            </w:r>
          </w:p>
        </w:tc>
        <w:tc>
          <w:tcPr>
            <w:tcW w:w="5596" w:type="dxa"/>
          </w:tcPr>
          <w:p w14:paraId="11758229" w14:textId="4B2649A6" w:rsidR="00482782" w:rsidRDefault="004827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cost</w:t>
            </w:r>
          </w:p>
        </w:tc>
        <w:tc>
          <w:tcPr>
            <w:tcW w:w="714" w:type="dxa"/>
          </w:tcPr>
          <w:p w14:paraId="640F2AA5" w14:textId="16E435B5" w:rsidR="00482782" w:rsidRDefault="00482782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4E3EE48" w14:textId="77777777" w:rsidR="00482782" w:rsidRDefault="00482782" w:rsidP="00E965BA">
            <w:pPr>
              <w:pStyle w:val="RowHeadings"/>
              <w:spacing w:before="80" w:after="80"/>
            </w:pPr>
          </w:p>
        </w:tc>
      </w:tr>
      <w:tr w:rsidR="00482782" w14:paraId="6BE1DC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6DAF67" w14:textId="77777777" w:rsidR="00482782" w:rsidRDefault="0048278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7EEAA21" w14:textId="45E9E305" w:rsidR="00482782" w:rsidRDefault="00B4192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cost for service</w:t>
            </w:r>
          </w:p>
        </w:tc>
        <w:tc>
          <w:tcPr>
            <w:tcW w:w="5596" w:type="dxa"/>
          </w:tcPr>
          <w:p w14:paraId="5A01982B" w14:textId="5153C068" w:rsidR="00482782" w:rsidRDefault="006D73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Cost is recorded and display main menu again</w:t>
            </w:r>
          </w:p>
        </w:tc>
        <w:tc>
          <w:tcPr>
            <w:tcW w:w="714" w:type="dxa"/>
          </w:tcPr>
          <w:p w14:paraId="0A377DD8" w14:textId="15093A7D" w:rsidR="00482782" w:rsidRDefault="006D732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DE3813E" w14:textId="77777777" w:rsidR="00482782" w:rsidRDefault="00482782" w:rsidP="00E965BA">
            <w:pPr>
              <w:pStyle w:val="RowHeadings"/>
              <w:spacing w:before="80" w:after="80"/>
            </w:pPr>
          </w:p>
        </w:tc>
      </w:tr>
      <w:tr w:rsidR="006D7329" w14:paraId="7DD124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8C5B53E" w14:textId="77777777" w:rsidR="006D7329" w:rsidRDefault="006D73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3C6F82C" w14:textId="2423DBA8" w:rsidR="006D7329" w:rsidRDefault="00E56EF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D (Checkout)</w:t>
            </w:r>
          </w:p>
        </w:tc>
        <w:tc>
          <w:tcPr>
            <w:tcW w:w="5596" w:type="dxa"/>
          </w:tcPr>
          <w:p w14:paraId="732B71FE" w14:textId="4BDB3EC2" w:rsidR="006D7329" w:rsidRDefault="00E56EF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room number</w:t>
            </w:r>
          </w:p>
        </w:tc>
        <w:tc>
          <w:tcPr>
            <w:tcW w:w="714" w:type="dxa"/>
          </w:tcPr>
          <w:p w14:paraId="64C11E73" w14:textId="35036727" w:rsidR="006D7329" w:rsidRDefault="00E56EF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FBA014F" w14:textId="77777777" w:rsidR="006D7329" w:rsidRDefault="006D7329" w:rsidP="00E965BA">
            <w:pPr>
              <w:pStyle w:val="RowHeadings"/>
              <w:spacing w:before="80" w:after="80"/>
            </w:pPr>
          </w:p>
        </w:tc>
      </w:tr>
      <w:tr w:rsidR="00E56EF0" w14:paraId="1BAE6B8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5DF6A48" w14:textId="77777777" w:rsidR="00E56EF0" w:rsidRDefault="00E56EF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46FD2BD7" w14:textId="29735C20" w:rsidR="00E56EF0" w:rsidRDefault="00E56EF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14:paraId="7987AF38" w14:textId="1F9CF2B3" w:rsidR="00E56EF0" w:rsidRDefault="00E56EF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</w:t>
            </w:r>
            <w:r w:rsidR="00FA75CC">
              <w:rPr>
                <w:sz w:val="24"/>
              </w:rPr>
              <w:t>checkout complete message. Display main menu again</w:t>
            </w:r>
          </w:p>
        </w:tc>
        <w:tc>
          <w:tcPr>
            <w:tcW w:w="714" w:type="dxa"/>
          </w:tcPr>
          <w:p w14:paraId="6559E88F" w14:textId="10DF1029" w:rsidR="00E56EF0" w:rsidRDefault="00E56EF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53BA179" w14:textId="77777777" w:rsidR="00E56EF0" w:rsidRDefault="00E56EF0" w:rsidP="00E965BA">
            <w:pPr>
              <w:pStyle w:val="RowHeadings"/>
              <w:spacing w:before="80" w:after="80"/>
            </w:pPr>
          </w:p>
        </w:tc>
      </w:tr>
      <w:tr w:rsidR="00FA75CC" w14:paraId="19BE58E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0108DF1" w14:textId="77777777" w:rsidR="00FA75CC" w:rsidRDefault="00FA75CC" w:rsidP="00FA75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621FDD1" w14:textId="1AD150FD" w:rsidR="00FA75CC" w:rsidRDefault="00FA75CC" w:rsidP="00FA75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R (Record service)</w:t>
            </w:r>
          </w:p>
        </w:tc>
        <w:tc>
          <w:tcPr>
            <w:tcW w:w="5596" w:type="dxa"/>
          </w:tcPr>
          <w:p w14:paraId="3112F54C" w14:textId="54FBA7D2" w:rsidR="00FA75CC" w:rsidRDefault="00FA75CC" w:rsidP="00FA75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all available services and ask for the selection</w:t>
            </w:r>
          </w:p>
        </w:tc>
        <w:tc>
          <w:tcPr>
            <w:tcW w:w="714" w:type="dxa"/>
          </w:tcPr>
          <w:p w14:paraId="3F5938D9" w14:textId="556205E5" w:rsidR="00FA75CC" w:rsidRDefault="00FA75CC" w:rsidP="00FA75C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CE6B519" w14:textId="77777777" w:rsidR="00FA75CC" w:rsidRDefault="00FA75CC" w:rsidP="00FA75CC">
            <w:pPr>
              <w:pStyle w:val="RowHeadings"/>
              <w:spacing w:before="80" w:after="80"/>
            </w:pPr>
          </w:p>
        </w:tc>
      </w:tr>
      <w:tr w:rsidR="00CD5385" w14:paraId="14D4161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B0628B" w14:textId="77777777" w:rsidR="00CD5385" w:rsidRDefault="00CD5385" w:rsidP="00CD538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FC1281E" w14:textId="636C3D9A" w:rsidR="00CD5385" w:rsidRDefault="00CD5385" w:rsidP="00CD538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the service</w:t>
            </w:r>
          </w:p>
        </w:tc>
        <w:tc>
          <w:tcPr>
            <w:tcW w:w="5596" w:type="dxa"/>
          </w:tcPr>
          <w:p w14:paraId="702CD486" w14:textId="41B73385" w:rsidR="00CD5385" w:rsidRDefault="00CD5385" w:rsidP="00CD538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cost</w:t>
            </w:r>
          </w:p>
        </w:tc>
        <w:tc>
          <w:tcPr>
            <w:tcW w:w="714" w:type="dxa"/>
          </w:tcPr>
          <w:p w14:paraId="02E1F96B" w14:textId="2C403EBF" w:rsidR="00CD5385" w:rsidRDefault="00CD5385" w:rsidP="00CD538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22A1E2B" w14:textId="77777777" w:rsidR="00CD5385" w:rsidRDefault="00CD5385" w:rsidP="00CD5385">
            <w:pPr>
              <w:pStyle w:val="RowHeadings"/>
              <w:spacing w:before="80" w:after="80"/>
            </w:pPr>
          </w:p>
        </w:tc>
      </w:tr>
      <w:tr w:rsidR="00CD5385" w14:paraId="3144BBE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372E153" w14:textId="77777777" w:rsidR="00CD5385" w:rsidRDefault="00CD5385" w:rsidP="00CD538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93B1588" w14:textId="5C7E9B41" w:rsidR="00CD5385" w:rsidRDefault="00CD5385" w:rsidP="00CD538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cost for service</w:t>
            </w:r>
          </w:p>
        </w:tc>
        <w:tc>
          <w:tcPr>
            <w:tcW w:w="5596" w:type="dxa"/>
          </w:tcPr>
          <w:p w14:paraId="0AB5B6EF" w14:textId="2C9B6D80" w:rsidR="00CD5385" w:rsidRDefault="00CD5385" w:rsidP="00CD5385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Service charge charged</w:t>
            </w:r>
            <w:r>
              <w:rPr>
                <w:sz w:val="24"/>
              </w:rPr>
              <w:t xml:space="preserve"> and display main menu again</w:t>
            </w:r>
          </w:p>
        </w:tc>
        <w:tc>
          <w:tcPr>
            <w:tcW w:w="714" w:type="dxa"/>
          </w:tcPr>
          <w:p w14:paraId="7837AEF6" w14:textId="3E51DE1D" w:rsidR="00CD5385" w:rsidRDefault="00CD5385" w:rsidP="00CD538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B3FFFCB" w14:textId="77777777" w:rsidR="00CD5385" w:rsidRDefault="00CD5385" w:rsidP="00CD5385">
            <w:pPr>
              <w:pStyle w:val="RowHeadings"/>
              <w:spacing w:before="80" w:after="80"/>
            </w:pPr>
          </w:p>
        </w:tc>
      </w:tr>
    </w:tbl>
    <w:p w14:paraId="047C23D1" w14:textId="77777777" w:rsidR="00A30AD6" w:rsidRDefault="00A30AD6" w:rsidP="000E7165">
      <w:pPr>
        <w:pStyle w:val="bp"/>
        <w:spacing w:before="0" w:after="0"/>
      </w:pPr>
    </w:p>
    <w:sectPr w:rsidR="00A30AD6" w:rsidSect="00A37650">
      <w:footerReference w:type="even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883F" w14:textId="77777777" w:rsidR="009F6C85" w:rsidRDefault="009F6C85">
      <w:r>
        <w:separator/>
      </w:r>
    </w:p>
  </w:endnote>
  <w:endnote w:type="continuationSeparator" w:id="0">
    <w:p w14:paraId="4BE1F9D2" w14:textId="77777777" w:rsidR="009F6C85" w:rsidRDefault="009F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56C14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FFDBA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E1731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DC7629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2F017" w14:textId="77777777" w:rsidR="009F6C85" w:rsidRDefault="009F6C85">
      <w:r>
        <w:separator/>
      </w:r>
    </w:p>
  </w:footnote>
  <w:footnote w:type="continuationSeparator" w:id="0">
    <w:p w14:paraId="3CCB1E92" w14:textId="77777777" w:rsidR="009F6C85" w:rsidRDefault="009F6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85D54"/>
    <w:rsid w:val="00090A99"/>
    <w:rsid w:val="00096482"/>
    <w:rsid w:val="000D5952"/>
    <w:rsid w:val="000E3C24"/>
    <w:rsid w:val="000E7165"/>
    <w:rsid w:val="000F4382"/>
    <w:rsid w:val="00104CAB"/>
    <w:rsid w:val="00127DBF"/>
    <w:rsid w:val="00154D6A"/>
    <w:rsid w:val="0015543B"/>
    <w:rsid w:val="00181694"/>
    <w:rsid w:val="0018240E"/>
    <w:rsid w:val="001838B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4345"/>
    <w:rsid w:val="0046703C"/>
    <w:rsid w:val="00482782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D7329"/>
    <w:rsid w:val="00702D6A"/>
    <w:rsid w:val="00720507"/>
    <w:rsid w:val="00722380"/>
    <w:rsid w:val="007275A3"/>
    <w:rsid w:val="0074307D"/>
    <w:rsid w:val="00750B2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0104"/>
    <w:rsid w:val="008643BB"/>
    <w:rsid w:val="0086477E"/>
    <w:rsid w:val="008725C4"/>
    <w:rsid w:val="0089205C"/>
    <w:rsid w:val="00895710"/>
    <w:rsid w:val="008A02F5"/>
    <w:rsid w:val="008B6EDF"/>
    <w:rsid w:val="008B7F1C"/>
    <w:rsid w:val="008D2261"/>
    <w:rsid w:val="008E36B6"/>
    <w:rsid w:val="008E5B7B"/>
    <w:rsid w:val="008F0C91"/>
    <w:rsid w:val="00913D07"/>
    <w:rsid w:val="00915018"/>
    <w:rsid w:val="009303B1"/>
    <w:rsid w:val="0093214E"/>
    <w:rsid w:val="009322A3"/>
    <w:rsid w:val="0093488F"/>
    <w:rsid w:val="00981DE1"/>
    <w:rsid w:val="00983E57"/>
    <w:rsid w:val="009C06FE"/>
    <w:rsid w:val="009C4C9A"/>
    <w:rsid w:val="009D1046"/>
    <w:rsid w:val="009D457C"/>
    <w:rsid w:val="009E2570"/>
    <w:rsid w:val="009F6C85"/>
    <w:rsid w:val="00A11301"/>
    <w:rsid w:val="00A30AD6"/>
    <w:rsid w:val="00A37650"/>
    <w:rsid w:val="00A46037"/>
    <w:rsid w:val="00A6090E"/>
    <w:rsid w:val="00A72B6A"/>
    <w:rsid w:val="00A739C2"/>
    <w:rsid w:val="00A762A3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1920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16F5"/>
    <w:rsid w:val="00C87E36"/>
    <w:rsid w:val="00C94212"/>
    <w:rsid w:val="00CC47D2"/>
    <w:rsid w:val="00CC74EE"/>
    <w:rsid w:val="00CD5385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56EF0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490C"/>
    <w:rsid w:val="00F559AF"/>
    <w:rsid w:val="00F909B2"/>
    <w:rsid w:val="00FA75C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FCB9E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82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MIHIRAN</cp:lastModifiedBy>
  <cp:revision>15</cp:revision>
  <cp:lastPrinted>2003-10-05T22:49:00Z</cp:lastPrinted>
  <dcterms:created xsi:type="dcterms:W3CDTF">2018-10-02T03:35:00Z</dcterms:created>
  <dcterms:modified xsi:type="dcterms:W3CDTF">2018-10-04T09:15:00Z</dcterms:modified>
</cp:coreProperties>
</file>