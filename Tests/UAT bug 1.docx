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81"/>
        <w:gridCol w:w="2615"/>
        <w:gridCol w:w="5596"/>
        <w:gridCol w:w="714"/>
        <w:gridCol w:w="714"/>
      </w:tblGrid>
      <w:tr w:rsidR="00E303EF" w14:paraId="447001DA" w14:textId="77777777" w:rsidTr="00860104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6CC56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DE3A52" w14:textId="338295D4" w:rsidR="00E303EF" w:rsidRPr="00E303EF" w:rsidRDefault="008B7F1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8B7F1C">
              <w:rPr>
                <w:color w:val="0000FF"/>
                <w:sz w:val="24"/>
                <w:szCs w:val="24"/>
              </w:rPr>
              <w:t>All Service charges are reported as 0.00 when checking out</w:t>
            </w:r>
            <w:r w:rsidR="00860104">
              <w:rPr>
                <w:color w:val="0000FF"/>
                <w:sz w:val="24"/>
                <w:szCs w:val="24"/>
              </w:rPr>
              <w:t>.</w:t>
            </w:r>
          </w:p>
        </w:tc>
      </w:tr>
      <w:tr w:rsidR="00A30AD6" w14:paraId="2EFA93A2" w14:textId="77777777" w:rsidTr="00860104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03EC87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95B2D5" w14:textId="33BAA3E8" w:rsidR="00A30AD6" w:rsidRPr="00E303EF" w:rsidRDefault="008B7F1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Check out</w:t>
            </w:r>
            <w:r w:rsidR="00860104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 w14:paraId="75FD6A3C" w14:textId="77777777" w:rsidTr="00860104">
        <w:trPr>
          <w:cantSplit/>
          <w:trHeight w:val="711"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FE8A29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073EB5" w14:textId="214A0E20" w:rsidR="00E303EF" w:rsidRPr="00C05D0A" w:rsidRDefault="008B7F1C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User needs to book a room first. </w:t>
            </w:r>
            <w:r w:rsidR="00434345">
              <w:rPr>
                <w:color w:val="0000FF"/>
                <w:sz w:val="24"/>
                <w:szCs w:val="24"/>
              </w:rPr>
              <w:t xml:space="preserve">Then he needs to check in which is use case option C. </w:t>
            </w:r>
            <w:r w:rsidR="00482782">
              <w:rPr>
                <w:color w:val="0000FF"/>
                <w:sz w:val="24"/>
                <w:szCs w:val="24"/>
              </w:rPr>
              <w:t xml:space="preserve">Then add a service using option D. </w:t>
            </w:r>
            <w:r w:rsidR="00434345">
              <w:rPr>
                <w:color w:val="0000FF"/>
                <w:sz w:val="24"/>
                <w:szCs w:val="24"/>
              </w:rPr>
              <w:t>Then check out.</w:t>
            </w:r>
          </w:p>
        </w:tc>
      </w:tr>
      <w:tr w:rsidR="00E303EF" w14:paraId="4E250FA7" w14:textId="77777777" w:rsidTr="00860104">
        <w:trPr>
          <w:cantSplit/>
          <w:tblHeader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E180C0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63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23A68B" w14:textId="77777777" w:rsidR="00E303EF" w:rsidRDefault="00434345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valid booking should be there.</w:t>
            </w:r>
          </w:p>
          <w:p w14:paraId="4BD7AB92" w14:textId="77777777" w:rsidR="00434345" w:rsidRDefault="00434345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needs to checked in to check out.</w:t>
            </w:r>
          </w:p>
          <w:p w14:paraId="07151075" w14:textId="68483257" w:rsidR="00482782" w:rsidRPr="00A11301" w:rsidRDefault="00482782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Service charge should be added.</w:t>
            </w:r>
          </w:p>
        </w:tc>
      </w:tr>
      <w:tr w:rsidR="00E303EF" w14:paraId="13BEE997" w14:textId="77777777" w:rsidTr="00860104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ED6478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828896" w14:textId="0912DBB0" w:rsidR="00E303EF" w:rsidRPr="00A11301" w:rsidRDefault="001838B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Service charges are reported as 0.00</w:t>
            </w:r>
            <w:r w:rsidR="00860104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 w14:paraId="25EB858F" w14:textId="77777777" w:rsidTr="00860104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140C84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30E273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286BF5A0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0BAB62C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4735F6F1" w14:textId="77777777" w:rsidTr="00860104">
        <w:trPr>
          <w:cantSplit/>
          <w:tblHeader/>
        </w:trPr>
        <w:tc>
          <w:tcPr>
            <w:tcW w:w="353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76F950A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B59585" w14:textId="77777777"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14:paraId="35384CE3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C4F5D7B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BC22109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17A18BB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34139C32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F5BF0F8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7FF1A7E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4BEA5E6E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935841D" w14:textId="57A432C7" w:rsidR="00DF1585" w:rsidRPr="00854E58" w:rsidRDefault="00A762A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Select option B</w:t>
            </w:r>
          </w:p>
        </w:tc>
        <w:tc>
          <w:tcPr>
            <w:tcW w:w="5596" w:type="dxa"/>
          </w:tcPr>
          <w:p w14:paraId="151A4ACB" w14:textId="2D2A220E" w:rsidR="00DF1585" w:rsidRDefault="00A762A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phone number</w:t>
            </w:r>
          </w:p>
        </w:tc>
        <w:tc>
          <w:tcPr>
            <w:tcW w:w="714" w:type="dxa"/>
          </w:tcPr>
          <w:p w14:paraId="2CB403C5" w14:textId="7966E178" w:rsidR="00DF1585" w:rsidRDefault="00A762A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10174FC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0CFD255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4C3709B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8C3D7EF" w14:textId="4950C46A" w:rsidR="00DF1585" w:rsidRDefault="00A762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phone number</w:t>
            </w:r>
          </w:p>
        </w:tc>
        <w:tc>
          <w:tcPr>
            <w:tcW w:w="5596" w:type="dxa"/>
          </w:tcPr>
          <w:p w14:paraId="5C3F9568" w14:textId="1B44E156" w:rsidR="00DF1585" w:rsidRDefault="00A762A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Phone number recorded &amp; ask for guest name</w:t>
            </w:r>
          </w:p>
        </w:tc>
        <w:tc>
          <w:tcPr>
            <w:tcW w:w="714" w:type="dxa"/>
          </w:tcPr>
          <w:p w14:paraId="0E53AFB8" w14:textId="77B76D4A" w:rsidR="00DF1585" w:rsidRDefault="00A762A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3B88DFC4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67C4D06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68E4ADA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BDA7BA3" w14:textId="60EB5073" w:rsidR="00DF1585" w:rsidRDefault="00A762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guest name</w:t>
            </w:r>
          </w:p>
        </w:tc>
        <w:tc>
          <w:tcPr>
            <w:tcW w:w="5596" w:type="dxa"/>
          </w:tcPr>
          <w:p w14:paraId="07C61261" w14:textId="37A95F3D" w:rsidR="00DF1585" w:rsidRDefault="00A762A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Guest name recorded &amp; ask for address</w:t>
            </w:r>
          </w:p>
        </w:tc>
        <w:tc>
          <w:tcPr>
            <w:tcW w:w="714" w:type="dxa"/>
          </w:tcPr>
          <w:p w14:paraId="54BBD7F2" w14:textId="52E8B0AF" w:rsidR="00DF1585" w:rsidRDefault="00A762A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5584E68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  <w:tr w:rsidR="00A762A3" w14:paraId="3CBCD92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661A84C" w14:textId="77777777" w:rsidR="00A762A3" w:rsidRDefault="00A762A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4B824AD8" w14:textId="256AA461" w:rsidR="00A762A3" w:rsidRDefault="009D457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the address</w:t>
            </w:r>
          </w:p>
        </w:tc>
        <w:tc>
          <w:tcPr>
            <w:tcW w:w="5596" w:type="dxa"/>
          </w:tcPr>
          <w:p w14:paraId="46945CFF" w14:textId="77777777" w:rsidR="00A762A3" w:rsidRDefault="009D457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user details</w:t>
            </w:r>
          </w:p>
          <w:p w14:paraId="607E1523" w14:textId="6D5A536F" w:rsidR="00085D54" w:rsidRDefault="00085D5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the room selection</w:t>
            </w:r>
          </w:p>
        </w:tc>
        <w:tc>
          <w:tcPr>
            <w:tcW w:w="714" w:type="dxa"/>
          </w:tcPr>
          <w:p w14:paraId="5FFDC34B" w14:textId="5CB67F85" w:rsidR="00A762A3" w:rsidRDefault="00750B2D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2539FD73" w14:textId="77777777" w:rsidR="00A762A3" w:rsidRDefault="00A762A3" w:rsidP="00E965BA">
            <w:pPr>
              <w:pStyle w:val="RowHeadings"/>
              <w:spacing w:before="80" w:after="80"/>
            </w:pPr>
          </w:p>
        </w:tc>
      </w:tr>
      <w:tr w:rsidR="00750B2D" w14:paraId="470E3573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DEF9C9F" w14:textId="77777777" w:rsidR="00750B2D" w:rsidRDefault="00750B2D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C586C69" w14:textId="4DE51546" w:rsidR="00750B2D" w:rsidRDefault="00750B2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the Room</w:t>
            </w:r>
          </w:p>
        </w:tc>
        <w:tc>
          <w:tcPr>
            <w:tcW w:w="5596" w:type="dxa"/>
          </w:tcPr>
          <w:p w14:paraId="0743BA4F" w14:textId="7756A61B" w:rsidR="00750B2D" w:rsidRDefault="00F5490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number of occupants</w:t>
            </w:r>
          </w:p>
        </w:tc>
        <w:tc>
          <w:tcPr>
            <w:tcW w:w="714" w:type="dxa"/>
          </w:tcPr>
          <w:p w14:paraId="4C4F2B16" w14:textId="522F63D3" w:rsidR="00750B2D" w:rsidRDefault="00F5490C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434C249" w14:textId="77777777" w:rsidR="00750B2D" w:rsidRDefault="00750B2D" w:rsidP="00E965BA">
            <w:pPr>
              <w:pStyle w:val="RowHeadings"/>
              <w:spacing w:before="80" w:after="80"/>
            </w:pPr>
          </w:p>
        </w:tc>
      </w:tr>
      <w:tr w:rsidR="00F5490C" w14:paraId="060865E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46E26E1" w14:textId="77777777" w:rsidR="00F5490C" w:rsidRDefault="00F5490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20D678D5" w14:textId="6153C255" w:rsidR="00F5490C" w:rsidRDefault="008B6ED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number of occupants</w:t>
            </w:r>
          </w:p>
        </w:tc>
        <w:tc>
          <w:tcPr>
            <w:tcW w:w="5596" w:type="dxa"/>
          </w:tcPr>
          <w:p w14:paraId="5EE636DA" w14:textId="3E06CC5F" w:rsidR="00F5490C" w:rsidRDefault="009303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arrival date (dd/mm/</w:t>
            </w:r>
            <w:proofErr w:type="spellStart"/>
            <w:r>
              <w:rPr>
                <w:sz w:val="24"/>
              </w:rPr>
              <w:t>yyyy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714" w:type="dxa"/>
          </w:tcPr>
          <w:p w14:paraId="40D3413B" w14:textId="25DB39EC" w:rsidR="00F5490C" w:rsidRDefault="009303B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37A4DD4" w14:textId="77777777" w:rsidR="00F5490C" w:rsidRDefault="00F5490C" w:rsidP="00E965BA">
            <w:pPr>
              <w:pStyle w:val="RowHeadings"/>
              <w:spacing w:before="80" w:after="80"/>
            </w:pPr>
          </w:p>
        </w:tc>
      </w:tr>
      <w:tr w:rsidR="009303B1" w14:paraId="0BBE7D8E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715E2A2" w14:textId="77777777" w:rsidR="009303B1" w:rsidRDefault="009303B1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4DA44E06" w14:textId="0CF69719" w:rsidR="009303B1" w:rsidRDefault="009303B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length of stay</w:t>
            </w:r>
          </w:p>
        </w:tc>
        <w:tc>
          <w:tcPr>
            <w:tcW w:w="5596" w:type="dxa"/>
          </w:tcPr>
          <w:p w14:paraId="485E1F9C" w14:textId="77777777" w:rsidR="009303B1" w:rsidRDefault="009303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Length of stay recorded.</w:t>
            </w:r>
          </w:p>
          <w:p w14:paraId="3352089C" w14:textId="208193D2" w:rsidR="009303B1" w:rsidRDefault="009303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cost and ask for credit card type selection</w:t>
            </w:r>
          </w:p>
        </w:tc>
        <w:tc>
          <w:tcPr>
            <w:tcW w:w="714" w:type="dxa"/>
          </w:tcPr>
          <w:p w14:paraId="6D2106A3" w14:textId="1F7998B5" w:rsidR="009303B1" w:rsidRDefault="009303B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27087D5F" w14:textId="77777777" w:rsidR="009303B1" w:rsidRDefault="009303B1" w:rsidP="00E965BA">
            <w:pPr>
              <w:pStyle w:val="RowHeadings"/>
              <w:spacing w:before="80" w:after="80"/>
            </w:pPr>
          </w:p>
        </w:tc>
      </w:tr>
      <w:tr w:rsidR="009303B1" w14:paraId="05975DA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81A0E29" w14:textId="77777777" w:rsidR="009303B1" w:rsidRDefault="009303B1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A9E346E" w14:textId="739B439F" w:rsidR="009303B1" w:rsidRDefault="009303B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credit card type</w:t>
            </w:r>
          </w:p>
        </w:tc>
        <w:tc>
          <w:tcPr>
            <w:tcW w:w="5596" w:type="dxa"/>
          </w:tcPr>
          <w:p w14:paraId="424E2B6A" w14:textId="6C707662" w:rsidR="009303B1" w:rsidRDefault="009303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credit card number</w:t>
            </w:r>
          </w:p>
        </w:tc>
        <w:tc>
          <w:tcPr>
            <w:tcW w:w="714" w:type="dxa"/>
          </w:tcPr>
          <w:p w14:paraId="4BE457FA" w14:textId="5468667B" w:rsidR="009303B1" w:rsidRDefault="009303B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20FDCD4" w14:textId="77777777" w:rsidR="009303B1" w:rsidRDefault="009303B1" w:rsidP="00E965BA">
            <w:pPr>
              <w:pStyle w:val="RowHeadings"/>
              <w:spacing w:before="80" w:after="80"/>
            </w:pPr>
          </w:p>
        </w:tc>
      </w:tr>
      <w:tr w:rsidR="009303B1" w14:paraId="4031DFE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661A892" w14:textId="77777777" w:rsidR="009303B1" w:rsidRDefault="009303B1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B8CD203" w14:textId="5BCB9A10" w:rsidR="009303B1" w:rsidRDefault="009303B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credit card number</w:t>
            </w:r>
          </w:p>
        </w:tc>
        <w:tc>
          <w:tcPr>
            <w:tcW w:w="5596" w:type="dxa"/>
          </w:tcPr>
          <w:p w14:paraId="6461A949" w14:textId="02A4FA84" w:rsidR="009303B1" w:rsidRDefault="009303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Number recorded and ask for </w:t>
            </w:r>
            <w:proofErr w:type="spellStart"/>
            <w:r>
              <w:rPr>
                <w:sz w:val="24"/>
              </w:rPr>
              <w:t>cvv</w:t>
            </w:r>
            <w:proofErr w:type="spellEnd"/>
          </w:p>
        </w:tc>
        <w:tc>
          <w:tcPr>
            <w:tcW w:w="714" w:type="dxa"/>
          </w:tcPr>
          <w:p w14:paraId="11A83A73" w14:textId="0E2B4E55" w:rsidR="009303B1" w:rsidRDefault="009303B1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7DD71AF3" w14:textId="77777777" w:rsidR="009303B1" w:rsidRDefault="009303B1" w:rsidP="00E965BA">
            <w:pPr>
              <w:pStyle w:val="RowHeadings"/>
              <w:spacing w:before="80" w:after="80"/>
            </w:pPr>
          </w:p>
        </w:tc>
      </w:tr>
      <w:tr w:rsidR="00722380" w14:paraId="035CA6C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DA6C2D2" w14:textId="77777777" w:rsidR="00722380" w:rsidRDefault="0072238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18CE95A" w14:textId="4CF89494" w:rsidR="00722380" w:rsidRDefault="0072238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  <w:proofErr w:type="spellStart"/>
            <w:r>
              <w:rPr>
                <w:sz w:val="24"/>
              </w:rPr>
              <w:t>cvv</w:t>
            </w:r>
            <w:proofErr w:type="spellEnd"/>
          </w:p>
        </w:tc>
        <w:tc>
          <w:tcPr>
            <w:tcW w:w="5596" w:type="dxa"/>
          </w:tcPr>
          <w:p w14:paraId="178BCAFA" w14:textId="77777777" w:rsidR="00722380" w:rsidRDefault="00722380" w:rsidP="0093488F">
            <w:pPr>
              <w:pStyle w:val="bp"/>
              <w:rPr>
                <w:sz w:val="24"/>
              </w:rPr>
            </w:pPr>
            <w:proofErr w:type="spellStart"/>
            <w:r>
              <w:rPr>
                <w:sz w:val="24"/>
              </w:rPr>
              <w:t>Cvv</w:t>
            </w:r>
            <w:proofErr w:type="spellEnd"/>
            <w:r>
              <w:rPr>
                <w:sz w:val="24"/>
              </w:rPr>
              <w:t xml:space="preserve"> recorded. </w:t>
            </w:r>
          </w:p>
          <w:p w14:paraId="52276EE7" w14:textId="77777777" w:rsidR="00722380" w:rsidRDefault="0072238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confirmation number</w:t>
            </w:r>
          </w:p>
          <w:p w14:paraId="7B16C3C4" w14:textId="77777777" w:rsidR="00722380" w:rsidRDefault="0072238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Booking is completed.</w:t>
            </w:r>
          </w:p>
          <w:p w14:paraId="05E0ED4D" w14:textId="39C85E47" w:rsidR="00722380" w:rsidRDefault="0072238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menu again.</w:t>
            </w:r>
          </w:p>
        </w:tc>
        <w:tc>
          <w:tcPr>
            <w:tcW w:w="714" w:type="dxa"/>
          </w:tcPr>
          <w:p w14:paraId="20FC6104" w14:textId="2A1B800F" w:rsidR="00722380" w:rsidRDefault="0072238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D229938" w14:textId="77777777" w:rsidR="00722380" w:rsidRDefault="00722380" w:rsidP="00E965BA">
            <w:pPr>
              <w:pStyle w:val="RowHeadings"/>
              <w:spacing w:before="80" w:after="80"/>
            </w:pPr>
          </w:p>
        </w:tc>
      </w:tr>
      <w:tr w:rsidR="00722380" w14:paraId="1EAD407A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EEA2768" w14:textId="77777777" w:rsidR="00722380" w:rsidRDefault="0072238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7F67409" w14:textId="2715BDA6" w:rsidR="00722380" w:rsidRDefault="0072238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option C (Check in)</w:t>
            </w:r>
          </w:p>
        </w:tc>
        <w:tc>
          <w:tcPr>
            <w:tcW w:w="5596" w:type="dxa"/>
          </w:tcPr>
          <w:p w14:paraId="64CE3A09" w14:textId="3940EFE9" w:rsidR="00722380" w:rsidRDefault="0072238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Option is selected and ask for confirmation number</w:t>
            </w:r>
          </w:p>
        </w:tc>
        <w:tc>
          <w:tcPr>
            <w:tcW w:w="714" w:type="dxa"/>
          </w:tcPr>
          <w:p w14:paraId="56955105" w14:textId="0B409E75" w:rsidR="00722380" w:rsidRDefault="0072238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39522048" w14:textId="77777777" w:rsidR="00722380" w:rsidRDefault="00722380" w:rsidP="00E965BA">
            <w:pPr>
              <w:pStyle w:val="RowHeadings"/>
              <w:spacing w:before="80" w:after="80"/>
            </w:pPr>
          </w:p>
        </w:tc>
      </w:tr>
      <w:tr w:rsidR="00722380" w14:paraId="583895A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742354B" w14:textId="77777777" w:rsidR="00722380" w:rsidRDefault="0072238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20361AC" w14:textId="423E1F40" w:rsidR="00722380" w:rsidRDefault="0072238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confirmation number</w:t>
            </w:r>
          </w:p>
        </w:tc>
        <w:tc>
          <w:tcPr>
            <w:tcW w:w="5596" w:type="dxa"/>
          </w:tcPr>
          <w:p w14:paraId="0EBBB198" w14:textId="77777777" w:rsidR="00722380" w:rsidRDefault="0072238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complete booking details</w:t>
            </w:r>
            <w:r w:rsidR="00482782">
              <w:rPr>
                <w:sz w:val="24"/>
              </w:rPr>
              <w:t xml:space="preserve"> and room number</w:t>
            </w:r>
          </w:p>
          <w:p w14:paraId="06C7051D" w14:textId="43921672" w:rsidR="00482782" w:rsidRDefault="0048278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main menu again</w:t>
            </w:r>
          </w:p>
        </w:tc>
        <w:tc>
          <w:tcPr>
            <w:tcW w:w="714" w:type="dxa"/>
          </w:tcPr>
          <w:p w14:paraId="1C1BE64E" w14:textId="6C687B1E" w:rsidR="00722380" w:rsidRDefault="00482782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755EFDB9" w14:textId="77777777" w:rsidR="00722380" w:rsidRDefault="00722380" w:rsidP="00E965BA">
            <w:pPr>
              <w:pStyle w:val="RowHeadings"/>
              <w:spacing w:before="80" w:after="80"/>
            </w:pPr>
          </w:p>
        </w:tc>
      </w:tr>
      <w:tr w:rsidR="00722380" w14:paraId="28A7407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67BDD25" w14:textId="77777777" w:rsidR="00722380" w:rsidRDefault="0072238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8DFD23F" w14:textId="2620F8D9" w:rsidR="00722380" w:rsidRDefault="0048278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option R (Record service)</w:t>
            </w:r>
          </w:p>
        </w:tc>
        <w:tc>
          <w:tcPr>
            <w:tcW w:w="5596" w:type="dxa"/>
          </w:tcPr>
          <w:p w14:paraId="7D9193C0" w14:textId="7C3C072A" w:rsidR="00722380" w:rsidRDefault="0048278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all available services and ask for the selection</w:t>
            </w:r>
          </w:p>
        </w:tc>
        <w:tc>
          <w:tcPr>
            <w:tcW w:w="714" w:type="dxa"/>
          </w:tcPr>
          <w:p w14:paraId="54DE16EC" w14:textId="1E9345DE" w:rsidR="00722380" w:rsidRDefault="00482782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67224468" w14:textId="77777777" w:rsidR="00722380" w:rsidRDefault="00722380" w:rsidP="00E965BA">
            <w:pPr>
              <w:pStyle w:val="RowHeadings"/>
              <w:spacing w:before="80" w:after="80"/>
            </w:pPr>
          </w:p>
        </w:tc>
      </w:tr>
      <w:tr w:rsidR="00482782" w14:paraId="2739210A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148739A" w14:textId="77777777" w:rsidR="00482782" w:rsidRDefault="0048278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538787E7" w14:textId="201B927E" w:rsidR="00482782" w:rsidRDefault="0048278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the service</w:t>
            </w:r>
          </w:p>
        </w:tc>
        <w:tc>
          <w:tcPr>
            <w:tcW w:w="5596" w:type="dxa"/>
          </w:tcPr>
          <w:p w14:paraId="11758229" w14:textId="4B2649A6" w:rsidR="00482782" w:rsidRDefault="0048278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the cost</w:t>
            </w:r>
          </w:p>
        </w:tc>
        <w:tc>
          <w:tcPr>
            <w:tcW w:w="714" w:type="dxa"/>
          </w:tcPr>
          <w:p w14:paraId="640F2AA5" w14:textId="16E435B5" w:rsidR="00482782" w:rsidRDefault="00482782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34E3EE48" w14:textId="77777777" w:rsidR="00482782" w:rsidRDefault="00482782" w:rsidP="00E965BA">
            <w:pPr>
              <w:pStyle w:val="RowHeadings"/>
              <w:spacing w:before="80" w:after="80"/>
            </w:pPr>
          </w:p>
        </w:tc>
      </w:tr>
      <w:tr w:rsidR="00482782" w14:paraId="6BE1DCB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16DAF67" w14:textId="77777777" w:rsidR="00482782" w:rsidRDefault="0048278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7EEAA21" w14:textId="45E9E305" w:rsidR="00482782" w:rsidRDefault="00B4192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cost for service</w:t>
            </w:r>
          </w:p>
        </w:tc>
        <w:tc>
          <w:tcPr>
            <w:tcW w:w="5596" w:type="dxa"/>
          </w:tcPr>
          <w:p w14:paraId="5A01982B" w14:textId="5153C068" w:rsidR="00482782" w:rsidRDefault="006D73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Cost is recorded and display main menu again</w:t>
            </w:r>
          </w:p>
        </w:tc>
        <w:tc>
          <w:tcPr>
            <w:tcW w:w="714" w:type="dxa"/>
          </w:tcPr>
          <w:p w14:paraId="0A377DD8" w14:textId="15093A7D" w:rsidR="00482782" w:rsidRDefault="006D732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DE3813E" w14:textId="77777777" w:rsidR="00482782" w:rsidRDefault="00482782" w:rsidP="00E965BA">
            <w:pPr>
              <w:pStyle w:val="RowHeadings"/>
              <w:spacing w:before="80" w:after="80"/>
            </w:pPr>
          </w:p>
        </w:tc>
      </w:tr>
      <w:tr w:rsidR="006D7329" w14:paraId="7DD1243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8C5B53E" w14:textId="77777777" w:rsidR="006D7329" w:rsidRDefault="006D732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3C6F82C" w14:textId="2423DBA8" w:rsidR="006D7329" w:rsidRDefault="00E56EF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option D (Checkout)</w:t>
            </w:r>
          </w:p>
        </w:tc>
        <w:tc>
          <w:tcPr>
            <w:tcW w:w="5596" w:type="dxa"/>
          </w:tcPr>
          <w:p w14:paraId="732B71FE" w14:textId="4BDB3EC2" w:rsidR="006D7329" w:rsidRDefault="00E56EF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room number</w:t>
            </w:r>
          </w:p>
        </w:tc>
        <w:tc>
          <w:tcPr>
            <w:tcW w:w="714" w:type="dxa"/>
          </w:tcPr>
          <w:p w14:paraId="64C11E73" w14:textId="35036727" w:rsidR="006D7329" w:rsidRDefault="00E56EF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5FBA014F" w14:textId="77777777" w:rsidR="006D7329" w:rsidRDefault="006D7329" w:rsidP="00E965BA">
            <w:pPr>
              <w:pStyle w:val="RowHeadings"/>
              <w:spacing w:before="80" w:after="80"/>
            </w:pPr>
          </w:p>
        </w:tc>
      </w:tr>
      <w:tr w:rsidR="00E56EF0" w14:paraId="1BAE6B8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5DF6A48" w14:textId="77777777" w:rsidR="00E56EF0" w:rsidRDefault="00E56EF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46FD2BD7" w14:textId="29735C20" w:rsidR="00E56EF0" w:rsidRDefault="00E56EF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 number</w:t>
            </w:r>
          </w:p>
        </w:tc>
        <w:tc>
          <w:tcPr>
            <w:tcW w:w="5596" w:type="dxa"/>
          </w:tcPr>
          <w:p w14:paraId="7987AF38" w14:textId="7EB21510" w:rsidR="00E56EF0" w:rsidRDefault="00E56EF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service charges as 0.00</w:t>
            </w:r>
          </w:p>
        </w:tc>
        <w:tc>
          <w:tcPr>
            <w:tcW w:w="714" w:type="dxa"/>
          </w:tcPr>
          <w:p w14:paraId="6559E88F" w14:textId="10DF1029" w:rsidR="00E56EF0" w:rsidRDefault="00E56EF0" w:rsidP="0093488F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714" w:type="dxa"/>
          </w:tcPr>
          <w:p w14:paraId="453BA179" w14:textId="77777777" w:rsidR="00E56EF0" w:rsidRDefault="00E56EF0" w:rsidP="00E965BA">
            <w:pPr>
              <w:pStyle w:val="RowHeadings"/>
              <w:spacing w:before="80" w:after="80"/>
            </w:pPr>
          </w:p>
        </w:tc>
      </w:tr>
    </w:tbl>
    <w:p w14:paraId="047C23D1" w14:textId="77777777" w:rsidR="00A30AD6" w:rsidRDefault="00A30AD6" w:rsidP="000E7165">
      <w:pPr>
        <w:pStyle w:val="bp"/>
        <w:spacing w:before="0" w:after="0"/>
      </w:pPr>
    </w:p>
    <w:sectPr w:rsidR="00A30AD6" w:rsidSect="00A37650">
      <w:footerReference w:type="even" r:id="rId7"/>
      <w:footerReference w:type="default" r:id="rId8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B5093" w14:textId="77777777" w:rsidR="00104CAB" w:rsidRDefault="00104CAB">
      <w:r>
        <w:separator/>
      </w:r>
    </w:p>
  </w:endnote>
  <w:endnote w:type="continuationSeparator" w:id="0">
    <w:p w14:paraId="5EFCE016" w14:textId="77777777" w:rsidR="00104CAB" w:rsidRDefault="0010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56C14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7FFDBA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E1731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DC7629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32581" w14:textId="77777777" w:rsidR="00104CAB" w:rsidRDefault="00104CAB">
      <w:r>
        <w:separator/>
      </w:r>
    </w:p>
  </w:footnote>
  <w:footnote w:type="continuationSeparator" w:id="0">
    <w:p w14:paraId="7A777993" w14:textId="77777777" w:rsidR="00104CAB" w:rsidRDefault="00104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85D54"/>
    <w:rsid w:val="00090A99"/>
    <w:rsid w:val="00096482"/>
    <w:rsid w:val="000D5952"/>
    <w:rsid w:val="000E3C24"/>
    <w:rsid w:val="000E7165"/>
    <w:rsid w:val="000F4382"/>
    <w:rsid w:val="00104CAB"/>
    <w:rsid w:val="00127DBF"/>
    <w:rsid w:val="00154D6A"/>
    <w:rsid w:val="0015543B"/>
    <w:rsid w:val="00181694"/>
    <w:rsid w:val="0018240E"/>
    <w:rsid w:val="001838B0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4345"/>
    <w:rsid w:val="0046703C"/>
    <w:rsid w:val="00482782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6D7329"/>
    <w:rsid w:val="00702D6A"/>
    <w:rsid w:val="00720507"/>
    <w:rsid w:val="00722380"/>
    <w:rsid w:val="007275A3"/>
    <w:rsid w:val="0074307D"/>
    <w:rsid w:val="00750B2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0104"/>
    <w:rsid w:val="008643BB"/>
    <w:rsid w:val="0086477E"/>
    <w:rsid w:val="008725C4"/>
    <w:rsid w:val="0089205C"/>
    <w:rsid w:val="00895710"/>
    <w:rsid w:val="008A02F5"/>
    <w:rsid w:val="008B6EDF"/>
    <w:rsid w:val="008B7F1C"/>
    <w:rsid w:val="008D2261"/>
    <w:rsid w:val="008E36B6"/>
    <w:rsid w:val="008E5B7B"/>
    <w:rsid w:val="008F0C91"/>
    <w:rsid w:val="00913D07"/>
    <w:rsid w:val="00915018"/>
    <w:rsid w:val="009303B1"/>
    <w:rsid w:val="0093214E"/>
    <w:rsid w:val="009322A3"/>
    <w:rsid w:val="0093488F"/>
    <w:rsid w:val="00981DE1"/>
    <w:rsid w:val="00983E57"/>
    <w:rsid w:val="009C06FE"/>
    <w:rsid w:val="009C4C9A"/>
    <w:rsid w:val="009D1046"/>
    <w:rsid w:val="009D457C"/>
    <w:rsid w:val="009E2570"/>
    <w:rsid w:val="00A11301"/>
    <w:rsid w:val="00A30AD6"/>
    <w:rsid w:val="00A37650"/>
    <w:rsid w:val="00A46037"/>
    <w:rsid w:val="00A6090E"/>
    <w:rsid w:val="00A72B6A"/>
    <w:rsid w:val="00A739C2"/>
    <w:rsid w:val="00A762A3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1920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56EF0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490C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FCB9E4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77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MIHIRAN</cp:lastModifiedBy>
  <cp:revision>12</cp:revision>
  <cp:lastPrinted>2003-10-05T22:49:00Z</cp:lastPrinted>
  <dcterms:created xsi:type="dcterms:W3CDTF">2018-10-02T03:35:00Z</dcterms:created>
  <dcterms:modified xsi:type="dcterms:W3CDTF">2018-10-02T04:52:00Z</dcterms:modified>
</cp:coreProperties>
</file>